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687" w14:textId="77777777" w:rsidR="00C81BB7" w:rsidRPr="000031CA" w:rsidRDefault="00A20305" w:rsidP="00C81BB7">
      <w:pPr>
        <w:pBdr>
          <w:top w:val="single" w:sz="4" w:space="1" w:color="auto"/>
          <w:left w:val="single" w:sz="4" w:space="4" w:color="auto"/>
          <w:bottom w:val="single" w:sz="4" w:space="1" w:color="auto"/>
          <w:right w:val="single" w:sz="4" w:space="4" w:color="auto"/>
        </w:pBdr>
        <w:jc w:val="both"/>
        <w:rPr>
          <w:b/>
          <w:lang w:val="en-GB"/>
        </w:rPr>
      </w:pPr>
      <w:r w:rsidRPr="000031CA">
        <w:rPr>
          <w:b/>
          <w:lang w:val="en-GB"/>
        </w:rPr>
        <w:t>Investments Seminar 12</w:t>
      </w:r>
    </w:p>
    <w:p w14:paraId="4A69C34A" w14:textId="77777777" w:rsidR="004240FB" w:rsidRDefault="004240FB" w:rsidP="00DC61ED">
      <w:pPr>
        <w:rPr>
          <w:b/>
          <w:lang w:val="en-GB"/>
        </w:rPr>
      </w:pPr>
    </w:p>
    <w:p w14:paraId="5675DD73" w14:textId="77777777" w:rsidR="00A20305" w:rsidRPr="000031CA" w:rsidRDefault="00A20305" w:rsidP="00DC61ED">
      <w:pPr>
        <w:rPr>
          <w:b/>
          <w:lang w:val="en-GB"/>
        </w:rPr>
      </w:pPr>
      <w:r w:rsidRPr="000031CA">
        <w:rPr>
          <w:b/>
          <w:lang w:val="en-GB"/>
        </w:rPr>
        <w:t>Theoretical questions</w:t>
      </w:r>
    </w:p>
    <w:p w14:paraId="02BD7061" w14:textId="77777777" w:rsidR="00D03836" w:rsidRPr="000031CA" w:rsidRDefault="0053314C" w:rsidP="00EC4EB8">
      <w:pPr>
        <w:numPr>
          <w:ilvl w:val="0"/>
          <w:numId w:val="9"/>
        </w:numPr>
        <w:jc w:val="both"/>
        <w:rPr>
          <w:lang w:val="en-GB"/>
        </w:rPr>
      </w:pPr>
      <w:r w:rsidRPr="000031CA">
        <w:rPr>
          <w:b/>
          <w:lang w:val="en-GB"/>
        </w:rPr>
        <w:t>(551</w:t>
      </w:r>
      <w:r w:rsidR="00D03836" w:rsidRPr="000031CA">
        <w:rPr>
          <w:b/>
          <w:lang w:val="en-GB"/>
        </w:rPr>
        <w:t>/2.)</w:t>
      </w:r>
      <w:r w:rsidR="00D03836" w:rsidRPr="000031CA">
        <w:rPr>
          <w:lang w:val="en-GB"/>
        </w:rPr>
        <w:t xml:space="preserve"> What must be the net inflow or outlay </w:t>
      </w:r>
      <w:r w:rsidR="00A20305" w:rsidRPr="000031CA">
        <w:rPr>
          <w:lang w:val="en-GB"/>
        </w:rPr>
        <w:t xml:space="preserve">from marking the market for the </w:t>
      </w:r>
      <w:r w:rsidR="00D03836" w:rsidRPr="000031CA">
        <w:rPr>
          <w:lang w:val="en-GB"/>
        </w:rPr>
        <w:t>clearinghouse?</w:t>
      </w:r>
    </w:p>
    <w:p w14:paraId="388CE66C" w14:textId="77777777" w:rsidR="00EC4EB8" w:rsidRPr="000031CA" w:rsidRDefault="00EC4EB8" w:rsidP="00EC4EB8">
      <w:pPr>
        <w:jc w:val="both"/>
        <w:rPr>
          <w:b/>
          <w:lang w:val="en-GB"/>
        </w:rPr>
      </w:pPr>
      <w:r w:rsidRPr="000031CA">
        <w:rPr>
          <w:b/>
          <w:lang w:val="en-GB"/>
        </w:rPr>
        <w:t>Key:</w:t>
      </w:r>
    </w:p>
    <w:p w14:paraId="10708505" w14:textId="77777777" w:rsidR="00EC4EB8" w:rsidRPr="000031CA" w:rsidRDefault="00EC4EB8" w:rsidP="00EC4EB8">
      <w:pPr>
        <w:jc w:val="both"/>
        <w:rPr>
          <w:lang w:val="en-GB"/>
        </w:rPr>
      </w:pPr>
      <w:r w:rsidRPr="000031CA">
        <w:rPr>
          <w:lang w:val="en-GB"/>
        </w:rPr>
        <w:t>The clearinghouse has a zero net position in all contracts. Its long and short positions are offsetting, so that net cash flow from marking the market must be zero.</w:t>
      </w:r>
    </w:p>
    <w:p w14:paraId="47ABDBBF" w14:textId="77777777" w:rsidR="00D03836" w:rsidRPr="000031CA" w:rsidRDefault="00D03836" w:rsidP="00DC61ED">
      <w:pPr>
        <w:rPr>
          <w:b/>
          <w:highlight w:val="yellow"/>
          <w:lang w:val="en-GB"/>
        </w:rPr>
      </w:pPr>
    </w:p>
    <w:p w14:paraId="2719FA71" w14:textId="77777777" w:rsidR="00EC4EB8" w:rsidRPr="000031CA" w:rsidRDefault="0053314C" w:rsidP="0002367C">
      <w:pPr>
        <w:numPr>
          <w:ilvl w:val="0"/>
          <w:numId w:val="9"/>
        </w:numPr>
        <w:jc w:val="both"/>
        <w:rPr>
          <w:lang w:val="en-GB"/>
        </w:rPr>
      </w:pPr>
      <w:r w:rsidRPr="000031CA">
        <w:rPr>
          <w:b/>
          <w:lang w:val="en-GB"/>
        </w:rPr>
        <w:t>(556</w:t>
      </w:r>
      <w:r w:rsidR="00D03836" w:rsidRPr="000031CA">
        <w:rPr>
          <w:b/>
          <w:lang w:val="en-GB"/>
        </w:rPr>
        <w:t>/4.)</w:t>
      </w:r>
      <w:r w:rsidR="00BE2945" w:rsidRPr="000031CA">
        <w:rPr>
          <w:b/>
          <w:lang w:val="en-GB"/>
        </w:rPr>
        <w:t xml:space="preserve"> </w:t>
      </w:r>
      <w:r w:rsidR="00BE2945" w:rsidRPr="000031CA">
        <w:rPr>
          <w:lang w:val="en-GB"/>
        </w:rPr>
        <w:t>What are the sources of risk to an investor who uses stock index futures to hedge an actively managed stock portfolio</w:t>
      </w:r>
      <w:r w:rsidR="009336A3" w:rsidRPr="000031CA">
        <w:rPr>
          <w:lang w:val="en-GB"/>
        </w:rPr>
        <w:t>?</w:t>
      </w:r>
    </w:p>
    <w:p w14:paraId="2AA9828A" w14:textId="77777777" w:rsidR="00EC4EB8" w:rsidRPr="000031CA" w:rsidRDefault="00EC4EB8" w:rsidP="00EC4EB8">
      <w:pPr>
        <w:jc w:val="both"/>
        <w:rPr>
          <w:b/>
          <w:lang w:val="en-GB"/>
        </w:rPr>
      </w:pPr>
      <w:r w:rsidRPr="000031CA">
        <w:rPr>
          <w:b/>
          <w:lang w:val="en-GB"/>
        </w:rPr>
        <w:t>Key:</w:t>
      </w:r>
    </w:p>
    <w:p w14:paraId="4401B888" w14:textId="77777777" w:rsidR="00EC4EB8" w:rsidRPr="000031CA" w:rsidRDefault="00EC4EB8" w:rsidP="00EC4EB8">
      <w:pPr>
        <w:jc w:val="both"/>
        <w:rPr>
          <w:b/>
          <w:lang w:val="en-GB"/>
        </w:rPr>
      </w:pPr>
      <w:r w:rsidRPr="000031CA">
        <w:rPr>
          <w:lang w:val="en-GB"/>
        </w:rPr>
        <w:t>The risk would be that the index and the portfolio do not move perfectly together. Thus, risk involving the spread between the futures price and the portfolio value could persist even if the index futures price were set perfectly relative to index itself.</w:t>
      </w:r>
    </w:p>
    <w:p w14:paraId="11110F6D" w14:textId="77777777" w:rsidR="00A20305" w:rsidRPr="000031CA" w:rsidRDefault="00A20305" w:rsidP="001A1F5A">
      <w:pPr>
        <w:jc w:val="both"/>
        <w:rPr>
          <w:lang w:val="en-GB"/>
        </w:rPr>
      </w:pPr>
    </w:p>
    <w:p w14:paraId="56899027" w14:textId="77777777" w:rsidR="001A1F5A" w:rsidRPr="000031CA" w:rsidRDefault="0053314C" w:rsidP="0002367C">
      <w:pPr>
        <w:numPr>
          <w:ilvl w:val="0"/>
          <w:numId w:val="9"/>
        </w:numPr>
        <w:jc w:val="both"/>
        <w:rPr>
          <w:lang w:val="en-GB"/>
        </w:rPr>
      </w:pPr>
      <w:r w:rsidRPr="000031CA">
        <w:rPr>
          <w:b/>
          <w:lang w:val="en-GB"/>
        </w:rPr>
        <w:t>(571</w:t>
      </w:r>
      <w:r w:rsidR="009143F0" w:rsidRPr="000031CA">
        <w:rPr>
          <w:b/>
          <w:lang w:val="en-GB"/>
        </w:rPr>
        <w:t>/7.)</w:t>
      </w:r>
      <w:r w:rsidR="001A1F5A" w:rsidRPr="000031CA">
        <w:rPr>
          <w:lang w:val="en-GB"/>
        </w:rPr>
        <w:t xml:space="preserve"> </w:t>
      </w:r>
      <w:r w:rsidRPr="000031CA">
        <w:rPr>
          <w:lang w:val="en-GB"/>
        </w:rPr>
        <w:t>What is the difference in cash flow between short-selling an asset and entering a short futures position?</w:t>
      </w:r>
    </w:p>
    <w:p w14:paraId="766C13E9" w14:textId="77777777" w:rsidR="0002367C" w:rsidRPr="000031CA" w:rsidRDefault="0002367C" w:rsidP="0002367C">
      <w:pPr>
        <w:jc w:val="both"/>
        <w:rPr>
          <w:b/>
          <w:lang w:val="en-GB"/>
        </w:rPr>
      </w:pPr>
      <w:r w:rsidRPr="000031CA">
        <w:rPr>
          <w:b/>
          <w:lang w:val="en-GB"/>
        </w:rPr>
        <w:t>Key:</w:t>
      </w:r>
    </w:p>
    <w:p w14:paraId="2B44D97E" w14:textId="77777777" w:rsidR="0002367C" w:rsidRPr="000031CA" w:rsidRDefault="0002367C" w:rsidP="0002367C">
      <w:pPr>
        <w:jc w:val="both"/>
        <w:rPr>
          <w:b/>
          <w:lang w:val="en-GB"/>
        </w:rPr>
      </w:pPr>
      <w:r w:rsidRPr="000031CA">
        <w:rPr>
          <w:lang w:val="en-GB"/>
        </w:rPr>
        <w:t>Short selling results in an immediate cash inflow, whereas the short futures position does not:</w:t>
      </w:r>
    </w:p>
    <w:tbl>
      <w:tblPr>
        <w:tblW w:w="0" w:type="auto"/>
        <w:tblInd w:w="1098" w:type="dxa"/>
        <w:tblBorders>
          <w:top w:val="nil"/>
          <w:left w:val="nil"/>
          <w:bottom w:val="nil"/>
          <w:right w:val="nil"/>
          <w:insideH w:val="nil"/>
          <w:insideV w:val="nil"/>
        </w:tblBorders>
        <w:tblLayout w:type="fixed"/>
        <w:tblLook w:val="00A0" w:firstRow="1" w:lastRow="0" w:firstColumn="1" w:lastColumn="0" w:noHBand="0" w:noVBand="0"/>
      </w:tblPr>
      <w:tblGrid>
        <w:gridCol w:w="1582"/>
        <w:gridCol w:w="2815"/>
        <w:gridCol w:w="3402"/>
      </w:tblGrid>
      <w:tr w:rsidR="0002367C" w:rsidRPr="000031CA" w14:paraId="4AF40FB3" w14:textId="77777777" w:rsidTr="000031CA">
        <w:tc>
          <w:tcPr>
            <w:tcW w:w="1582" w:type="dxa"/>
            <w:tcBorders>
              <w:bottom w:val="single" w:sz="4" w:space="0" w:color="auto"/>
            </w:tcBorders>
          </w:tcPr>
          <w:p w14:paraId="0B587664" w14:textId="77777777" w:rsidR="0002367C" w:rsidRPr="000031CA" w:rsidRDefault="0002367C" w:rsidP="005E45BB">
            <w:pPr>
              <w:pStyle w:val="Cmsor1"/>
              <w:keepNext w:val="0"/>
              <w:keepLines/>
              <w:rPr>
                <w:sz w:val="24"/>
                <w:szCs w:val="24"/>
                <w:lang w:val="en-GB"/>
              </w:rPr>
            </w:pPr>
            <w:r w:rsidRPr="000031CA">
              <w:rPr>
                <w:sz w:val="24"/>
                <w:szCs w:val="24"/>
                <w:lang w:val="en-GB"/>
              </w:rPr>
              <w:t>Action</w:t>
            </w:r>
          </w:p>
        </w:tc>
        <w:tc>
          <w:tcPr>
            <w:tcW w:w="2815" w:type="dxa"/>
            <w:tcBorders>
              <w:bottom w:val="single" w:sz="4" w:space="0" w:color="auto"/>
            </w:tcBorders>
          </w:tcPr>
          <w:p w14:paraId="5BC295F8" w14:textId="77777777" w:rsidR="0002367C" w:rsidRPr="000031CA" w:rsidRDefault="0002367C" w:rsidP="005E45BB">
            <w:pPr>
              <w:pStyle w:val="Cmsor1"/>
              <w:keepNext w:val="0"/>
              <w:keepLines/>
              <w:jc w:val="center"/>
              <w:rPr>
                <w:sz w:val="24"/>
                <w:szCs w:val="24"/>
                <w:lang w:val="en-GB"/>
              </w:rPr>
            </w:pPr>
            <w:r w:rsidRPr="000031CA">
              <w:rPr>
                <w:sz w:val="24"/>
                <w:szCs w:val="24"/>
                <w:lang w:val="en-GB"/>
              </w:rPr>
              <w:t>Initial Cash Flow</w:t>
            </w:r>
          </w:p>
        </w:tc>
        <w:tc>
          <w:tcPr>
            <w:tcW w:w="3402" w:type="dxa"/>
            <w:tcBorders>
              <w:bottom w:val="single" w:sz="4" w:space="0" w:color="auto"/>
            </w:tcBorders>
          </w:tcPr>
          <w:p w14:paraId="53003B69" w14:textId="77777777" w:rsidR="0002367C" w:rsidRPr="000031CA" w:rsidRDefault="0002367C" w:rsidP="005E45BB">
            <w:pPr>
              <w:pStyle w:val="Cmsor1"/>
              <w:keepNext w:val="0"/>
              <w:keepLines/>
              <w:jc w:val="center"/>
              <w:rPr>
                <w:sz w:val="24"/>
                <w:szCs w:val="24"/>
                <w:lang w:val="en-GB"/>
              </w:rPr>
            </w:pPr>
            <w:r w:rsidRPr="000031CA">
              <w:rPr>
                <w:sz w:val="24"/>
                <w:szCs w:val="24"/>
                <w:lang w:val="en-GB"/>
              </w:rPr>
              <w:t>Cash Flow at Time T</w:t>
            </w:r>
          </w:p>
        </w:tc>
      </w:tr>
      <w:tr w:rsidR="0002367C" w:rsidRPr="000031CA" w14:paraId="70E61232" w14:textId="77777777" w:rsidTr="000031CA">
        <w:trPr>
          <w:trHeight w:hRule="exact" w:val="280"/>
        </w:trPr>
        <w:tc>
          <w:tcPr>
            <w:tcW w:w="1582" w:type="dxa"/>
            <w:tcBorders>
              <w:top w:val="single" w:sz="4" w:space="0" w:color="auto"/>
            </w:tcBorders>
            <w:vAlign w:val="bottom"/>
          </w:tcPr>
          <w:p w14:paraId="100B16BA" w14:textId="77777777" w:rsidR="0002367C" w:rsidRPr="000031CA" w:rsidRDefault="0002367C" w:rsidP="005E45BB">
            <w:pPr>
              <w:keepLines/>
              <w:rPr>
                <w:lang w:val="en-GB"/>
              </w:rPr>
            </w:pPr>
            <w:r w:rsidRPr="000031CA">
              <w:rPr>
                <w:lang w:val="en-GB"/>
              </w:rPr>
              <w:t>Short sale</w:t>
            </w:r>
          </w:p>
        </w:tc>
        <w:tc>
          <w:tcPr>
            <w:tcW w:w="2815" w:type="dxa"/>
            <w:tcBorders>
              <w:top w:val="single" w:sz="4" w:space="0" w:color="auto"/>
            </w:tcBorders>
            <w:vAlign w:val="bottom"/>
          </w:tcPr>
          <w:p w14:paraId="1473A91A" w14:textId="77777777" w:rsidR="0002367C" w:rsidRPr="000031CA" w:rsidRDefault="0002367C" w:rsidP="005E45BB">
            <w:pPr>
              <w:keepLines/>
              <w:jc w:val="center"/>
              <w:rPr>
                <w:lang w:val="en-GB"/>
              </w:rPr>
            </w:pPr>
            <w:r w:rsidRPr="000031CA">
              <w:rPr>
                <w:lang w:val="en-GB"/>
              </w:rPr>
              <w:t>+P</w:t>
            </w:r>
            <w:r w:rsidRPr="000031CA">
              <w:rPr>
                <w:vertAlign w:val="subscript"/>
                <w:lang w:val="en-GB"/>
              </w:rPr>
              <w:t>0</w:t>
            </w:r>
          </w:p>
        </w:tc>
        <w:tc>
          <w:tcPr>
            <w:tcW w:w="3402" w:type="dxa"/>
            <w:tcBorders>
              <w:top w:val="single" w:sz="4" w:space="0" w:color="auto"/>
            </w:tcBorders>
            <w:vAlign w:val="bottom"/>
          </w:tcPr>
          <w:p w14:paraId="342B0185" w14:textId="77777777" w:rsidR="0002367C" w:rsidRPr="000031CA" w:rsidRDefault="0002367C" w:rsidP="005E45BB">
            <w:pPr>
              <w:keepLines/>
              <w:jc w:val="center"/>
              <w:rPr>
                <w:lang w:val="en-GB"/>
              </w:rPr>
            </w:pPr>
            <w:r w:rsidRPr="000031CA">
              <w:rPr>
                <w:lang w:val="en-GB"/>
              </w:rPr>
              <w:t>–P</w:t>
            </w:r>
            <w:r w:rsidRPr="000031CA">
              <w:rPr>
                <w:sz w:val="22"/>
                <w:szCs w:val="22"/>
                <w:vertAlign w:val="subscript"/>
                <w:lang w:val="en-GB"/>
              </w:rPr>
              <w:t>T</w:t>
            </w:r>
          </w:p>
        </w:tc>
      </w:tr>
      <w:tr w:rsidR="0002367C" w:rsidRPr="000031CA" w14:paraId="3F7D4DE4" w14:textId="77777777" w:rsidTr="000031CA">
        <w:tc>
          <w:tcPr>
            <w:tcW w:w="1582" w:type="dxa"/>
          </w:tcPr>
          <w:p w14:paraId="455501EC" w14:textId="77777777" w:rsidR="0002367C" w:rsidRPr="000031CA" w:rsidRDefault="0002367C" w:rsidP="005E45BB">
            <w:pPr>
              <w:keepLines/>
              <w:rPr>
                <w:lang w:val="en-GB"/>
              </w:rPr>
            </w:pPr>
            <w:r w:rsidRPr="000031CA">
              <w:rPr>
                <w:lang w:val="en-GB"/>
              </w:rPr>
              <w:t>Short futures</w:t>
            </w:r>
          </w:p>
        </w:tc>
        <w:tc>
          <w:tcPr>
            <w:tcW w:w="2815" w:type="dxa"/>
          </w:tcPr>
          <w:p w14:paraId="69379B04" w14:textId="77777777" w:rsidR="0002367C" w:rsidRPr="000031CA" w:rsidRDefault="0002367C" w:rsidP="005E45BB">
            <w:pPr>
              <w:keepLines/>
              <w:jc w:val="center"/>
              <w:rPr>
                <w:lang w:val="en-GB"/>
              </w:rPr>
            </w:pPr>
            <w:r w:rsidRPr="000031CA">
              <w:rPr>
                <w:lang w:val="en-GB"/>
              </w:rPr>
              <w:t>0</w:t>
            </w:r>
          </w:p>
        </w:tc>
        <w:tc>
          <w:tcPr>
            <w:tcW w:w="3402" w:type="dxa"/>
          </w:tcPr>
          <w:p w14:paraId="1542D1F5" w14:textId="77777777" w:rsidR="0002367C" w:rsidRPr="000031CA" w:rsidRDefault="0002367C" w:rsidP="005E45BB">
            <w:pPr>
              <w:keepLines/>
              <w:jc w:val="center"/>
              <w:rPr>
                <w:lang w:val="en-GB"/>
              </w:rPr>
            </w:pPr>
            <w:r w:rsidRPr="000031CA">
              <w:rPr>
                <w:lang w:val="en-GB"/>
              </w:rPr>
              <w:t>F</w:t>
            </w:r>
            <w:r w:rsidRPr="000031CA">
              <w:rPr>
                <w:vertAlign w:val="subscript"/>
                <w:lang w:val="en-GB"/>
              </w:rPr>
              <w:t>0</w:t>
            </w:r>
            <w:r w:rsidRPr="000031CA">
              <w:rPr>
                <w:lang w:val="en-GB"/>
              </w:rPr>
              <w:t xml:space="preserve"> – P</w:t>
            </w:r>
            <w:r w:rsidRPr="000031CA">
              <w:rPr>
                <w:sz w:val="22"/>
                <w:szCs w:val="22"/>
                <w:vertAlign w:val="subscript"/>
                <w:lang w:val="en-GB"/>
              </w:rPr>
              <w:t>T</w:t>
            </w:r>
          </w:p>
        </w:tc>
      </w:tr>
    </w:tbl>
    <w:p w14:paraId="4521EBE9" w14:textId="77777777" w:rsidR="0002367C" w:rsidRPr="000031CA" w:rsidRDefault="0002367C" w:rsidP="001A1F5A">
      <w:pPr>
        <w:jc w:val="both"/>
        <w:rPr>
          <w:lang w:val="en-GB"/>
        </w:rPr>
      </w:pPr>
    </w:p>
    <w:p w14:paraId="2E1CD1DA" w14:textId="77777777" w:rsidR="0002367C" w:rsidRPr="000031CA" w:rsidRDefault="0002367C" w:rsidP="001A1F5A">
      <w:pPr>
        <w:jc w:val="both"/>
        <w:rPr>
          <w:lang w:val="en-GB"/>
        </w:rPr>
      </w:pPr>
    </w:p>
    <w:p w14:paraId="22AB6F7D" w14:textId="77777777" w:rsidR="009336A3" w:rsidRPr="000031CA" w:rsidRDefault="009336A3" w:rsidP="0002367C">
      <w:pPr>
        <w:numPr>
          <w:ilvl w:val="0"/>
          <w:numId w:val="9"/>
        </w:numPr>
        <w:jc w:val="both"/>
        <w:rPr>
          <w:lang w:val="en-GB"/>
        </w:rPr>
      </w:pPr>
      <w:r w:rsidRPr="000031CA">
        <w:rPr>
          <w:b/>
          <w:lang w:val="en-GB"/>
        </w:rPr>
        <w:t>(572/18.)</w:t>
      </w:r>
      <w:r w:rsidRPr="000031CA">
        <w:rPr>
          <w:lang w:val="en-GB"/>
        </w:rPr>
        <w:t xml:space="preserve"> What type of interest rate swap would be appropriate for a speculator who </w:t>
      </w:r>
      <w:r w:rsidR="008103B8" w:rsidRPr="000031CA">
        <w:rPr>
          <w:lang w:val="en-GB"/>
        </w:rPr>
        <w:t>believes</w:t>
      </w:r>
      <w:r w:rsidRPr="000031CA">
        <w:rPr>
          <w:lang w:val="en-GB"/>
        </w:rPr>
        <w:t xml:space="preserve"> interest rates soon will fall?</w:t>
      </w:r>
    </w:p>
    <w:p w14:paraId="25E0D957" w14:textId="77777777" w:rsidR="0002367C" w:rsidRPr="000031CA" w:rsidRDefault="0002367C" w:rsidP="0002367C">
      <w:pPr>
        <w:jc w:val="both"/>
        <w:rPr>
          <w:b/>
          <w:lang w:val="en-GB"/>
        </w:rPr>
      </w:pPr>
      <w:r w:rsidRPr="000031CA">
        <w:rPr>
          <w:b/>
          <w:lang w:val="en-GB"/>
        </w:rPr>
        <w:t>Key:</w:t>
      </w:r>
    </w:p>
    <w:p w14:paraId="3DFEAAA8" w14:textId="77777777" w:rsidR="0002367C" w:rsidRPr="000031CA" w:rsidRDefault="0002367C" w:rsidP="0002367C">
      <w:pPr>
        <w:jc w:val="both"/>
        <w:rPr>
          <w:b/>
          <w:lang w:val="en-GB"/>
        </w:rPr>
      </w:pPr>
      <w:r w:rsidRPr="000031CA">
        <w:rPr>
          <w:lang w:val="en-GB"/>
        </w:rPr>
        <w:t>The speculator who believes interest rates will fall wants to pay the floating rate and receive the fixed rate.  This investor will benefit if the short-term reference rate does in fact fall, resulting in an increase in the net cash flow from the swap.</w:t>
      </w:r>
    </w:p>
    <w:p w14:paraId="6DE5D6E1" w14:textId="77777777" w:rsidR="0002367C" w:rsidRPr="000031CA" w:rsidRDefault="0002367C" w:rsidP="001A1F5A">
      <w:pPr>
        <w:jc w:val="both"/>
        <w:rPr>
          <w:highlight w:val="yellow"/>
          <w:lang w:val="en-GB"/>
        </w:rPr>
      </w:pPr>
    </w:p>
    <w:p w14:paraId="25716C80" w14:textId="77777777" w:rsidR="00027A71" w:rsidRPr="000031CA" w:rsidRDefault="00FE7853" w:rsidP="0002367C">
      <w:pPr>
        <w:numPr>
          <w:ilvl w:val="0"/>
          <w:numId w:val="9"/>
        </w:numPr>
        <w:jc w:val="both"/>
        <w:rPr>
          <w:lang w:val="en-GB"/>
        </w:rPr>
      </w:pPr>
      <w:r w:rsidRPr="000031CA">
        <w:rPr>
          <w:b/>
          <w:lang w:val="en-GB"/>
        </w:rPr>
        <w:t xml:space="preserve">(570/1) </w:t>
      </w:r>
      <w:r w:rsidRPr="000031CA">
        <w:rPr>
          <w:lang w:val="en-GB"/>
        </w:rPr>
        <w:t>On January 1, you sold one March maturity S&amp;P 500 Index futures contract at a futures price of 800. If the futures price is 850 on February 1, what is your profit? The contract multiplier is $250.</w:t>
      </w:r>
    </w:p>
    <w:p w14:paraId="0B5C4099" w14:textId="77777777" w:rsidR="0002367C" w:rsidRPr="000031CA" w:rsidRDefault="0002367C" w:rsidP="0002367C">
      <w:pPr>
        <w:pStyle w:val="Listaszerbekezds"/>
        <w:rPr>
          <w:lang w:val="en-GB"/>
        </w:rPr>
      </w:pPr>
    </w:p>
    <w:p w14:paraId="6D26D5BE" w14:textId="77777777" w:rsidR="0002367C" w:rsidRPr="000031CA" w:rsidRDefault="0002367C" w:rsidP="0002367C">
      <w:pPr>
        <w:jc w:val="both"/>
        <w:rPr>
          <w:b/>
          <w:lang w:val="en-GB"/>
        </w:rPr>
      </w:pPr>
      <w:r w:rsidRPr="000031CA">
        <w:rPr>
          <w:b/>
          <w:lang w:val="en-GB"/>
        </w:rPr>
        <w:t>Key:</w:t>
      </w:r>
    </w:p>
    <w:p w14:paraId="05E2C1A7" w14:textId="77777777" w:rsidR="0002367C" w:rsidRPr="000031CA" w:rsidRDefault="0002367C" w:rsidP="0002367C">
      <w:pPr>
        <w:jc w:val="both"/>
        <w:rPr>
          <w:b/>
          <w:lang w:val="en-GB"/>
        </w:rPr>
      </w:pPr>
      <w:r w:rsidRPr="000031CA">
        <w:rPr>
          <w:lang w:val="en-GB"/>
        </w:rPr>
        <w:t xml:space="preserve">Selling a contract is a short position. If the price rises, you lose money. </w:t>
      </w:r>
    </w:p>
    <w:p w14:paraId="672BDF3C" w14:textId="77777777" w:rsidR="0002367C" w:rsidRPr="000031CA" w:rsidRDefault="0002367C" w:rsidP="0002367C">
      <w:pPr>
        <w:keepLines/>
        <w:ind w:left="720"/>
        <w:rPr>
          <w:lang w:val="en-GB"/>
        </w:rPr>
      </w:pPr>
      <w:r w:rsidRPr="000031CA">
        <w:rPr>
          <w:lang w:val="en-GB"/>
        </w:rPr>
        <w:tab/>
        <w:t>Loss = (850 – 800) x 250 = $12,500</w:t>
      </w:r>
    </w:p>
    <w:p w14:paraId="191FEA26" w14:textId="77777777" w:rsidR="00027A71" w:rsidRPr="000031CA" w:rsidRDefault="00027A71" w:rsidP="00027A71">
      <w:pPr>
        <w:jc w:val="both"/>
        <w:rPr>
          <w:highlight w:val="yellow"/>
          <w:lang w:val="en-GB"/>
        </w:rPr>
      </w:pPr>
    </w:p>
    <w:p w14:paraId="7866761D" w14:textId="77777777" w:rsidR="00027A71" w:rsidRPr="000031CA" w:rsidRDefault="0053314C" w:rsidP="0002367C">
      <w:pPr>
        <w:numPr>
          <w:ilvl w:val="0"/>
          <w:numId w:val="9"/>
        </w:numPr>
        <w:jc w:val="both"/>
        <w:rPr>
          <w:b/>
          <w:lang w:val="en-GB"/>
        </w:rPr>
      </w:pPr>
      <w:r w:rsidRPr="000031CA">
        <w:rPr>
          <w:b/>
          <w:lang w:val="en-GB"/>
        </w:rPr>
        <w:t>(573/4)</w:t>
      </w:r>
      <w:r w:rsidR="00D74446" w:rsidRPr="000031CA">
        <w:rPr>
          <w:b/>
          <w:lang w:val="en-GB"/>
        </w:rPr>
        <w:t xml:space="preserve"> </w:t>
      </w:r>
      <w:r w:rsidRPr="000031CA">
        <w:rPr>
          <w:lang w:val="en-GB"/>
        </w:rPr>
        <w:t>In each of the following cases, discuss how you, as a portfolio manager, could use financial futures to protect a portfolio.</w:t>
      </w:r>
    </w:p>
    <w:p w14:paraId="0DCE2D3A" w14:textId="77777777" w:rsidR="006A6DC0" w:rsidRPr="000031CA" w:rsidRDefault="006A6DC0" w:rsidP="00212837">
      <w:pPr>
        <w:numPr>
          <w:ilvl w:val="0"/>
          <w:numId w:val="3"/>
        </w:numPr>
        <w:jc w:val="both"/>
        <w:rPr>
          <w:lang w:val="en-GB"/>
        </w:rPr>
      </w:pPr>
      <w:r w:rsidRPr="000031CA">
        <w:rPr>
          <w:lang w:val="en-GB"/>
        </w:rPr>
        <w:t xml:space="preserve">You own a large position in a relatively </w:t>
      </w:r>
      <w:r w:rsidR="003C1B01" w:rsidRPr="000031CA">
        <w:rPr>
          <w:lang w:val="en-GB"/>
        </w:rPr>
        <w:t>illiquid</w:t>
      </w:r>
      <w:r w:rsidRPr="000031CA">
        <w:rPr>
          <w:lang w:val="en-GB"/>
        </w:rPr>
        <w:t xml:space="preserve"> bond that you want to sell.</w:t>
      </w:r>
    </w:p>
    <w:p w14:paraId="39A9B2C2" w14:textId="77777777" w:rsidR="006A6DC0" w:rsidRPr="000031CA" w:rsidRDefault="006A6DC0" w:rsidP="00212837">
      <w:pPr>
        <w:numPr>
          <w:ilvl w:val="0"/>
          <w:numId w:val="3"/>
        </w:numPr>
        <w:jc w:val="both"/>
        <w:rPr>
          <w:lang w:val="en-GB"/>
        </w:rPr>
      </w:pPr>
      <w:r w:rsidRPr="000031CA">
        <w:rPr>
          <w:lang w:val="en-GB"/>
        </w:rPr>
        <w:t>You have a large gain on one of your Treasuries and want to sell it, but you would like to defer the gain until the next year.</w:t>
      </w:r>
    </w:p>
    <w:p w14:paraId="3E3B8828" w14:textId="77777777" w:rsidR="006A6DC0" w:rsidRPr="000031CA" w:rsidRDefault="00A20305" w:rsidP="00212837">
      <w:pPr>
        <w:numPr>
          <w:ilvl w:val="0"/>
          <w:numId w:val="3"/>
        </w:numPr>
        <w:jc w:val="both"/>
        <w:rPr>
          <w:lang w:val="en-GB"/>
        </w:rPr>
      </w:pPr>
      <w:r w:rsidRPr="000031CA">
        <w:rPr>
          <w:lang w:val="en-GB"/>
        </w:rPr>
        <w:t>You will receive</w:t>
      </w:r>
      <w:r w:rsidR="0053314C" w:rsidRPr="000031CA">
        <w:rPr>
          <w:lang w:val="en-GB"/>
        </w:rPr>
        <w:t xml:space="preserve"> a large contribution next month</w:t>
      </w:r>
      <w:r w:rsidR="006A6DC0" w:rsidRPr="000031CA">
        <w:rPr>
          <w:lang w:val="en-GB"/>
        </w:rPr>
        <w:t xml:space="preserve"> </w:t>
      </w:r>
      <w:r w:rsidR="0053314C" w:rsidRPr="000031CA">
        <w:rPr>
          <w:lang w:val="en-GB"/>
        </w:rPr>
        <w:t>that you hope to invest in long-</w:t>
      </w:r>
      <w:r w:rsidR="006A6DC0" w:rsidRPr="000031CA">
        <w:rPr>
          <w:lang w:val="en-GB"/>
        </w:rPr>
        <w:t>term corporate bonds</w:t>
      </w:r>
      <w:r w:rsidR="0053314C" w:rsidRPr="000031CA">
        <w:rPr>
          <w:lang w:val="en-GB"/>
        </w:rPr>
        <w:t xml:space="preserve"> on a yield bases as </w:t>
      </w:r>
      <w:r w:rsidRPr="000031CA">
        <w:rPr>
          <w:lang w:val="en-GB"/>
        </w:rPr>
        <w:t>favourable</w:t>
      </w:r>
      <w:r w:rsidR="0053314C" w:rsidRPr="000031CA">
        <w:rPr>
          <w:lang w:val="en-GB"/>
        </w:rPr>
        <w:t xml:space="preserve"> as is now available</w:t>
      </w:r>
      <w:r w:rsidR="006A6DC0" w:rsidRPr="000031CA">
        <w:rPr>
          <w:lang w:val="en-GB"/>
        </w:rPr>
        <w:t>.</w:t>
      </w:r>
    </w:p>
    <w:p w14:paraId="0CE32B8B" w14:textId="77777777" w:rsidR="00D17014" w:rsidRPr="000031CA" w:rsidRDefault="00D17014" w:rsidP="00D17014">
      <w:pPr>
        <w:ind w:left="720"/>
        <w:jc w:val="both"/>
        <w:rPr>
          <w:lang w:val="en-GB"/>
        </w:rPr>
      </w:pPr>
    </w:p>
    <w:p w14:paraId="72FC2142" w14:textId="77777777" w:rsidR="0002367C" w:rsidRPr="000031CA" w:rsidRDefault="0002367C" w:rsidP="00D17014">
      <w:pPr>
        <w:ind w:left="720"/>
        <w:jc w:val="both"/>
        <w:rPr>
          <w:lang w:val="en-GB"/>
        </w:rPr>
      </w:pPr>
    </w:p>
    <w:p w14:paraId="4D94D304" w14:textId="77777777" w:rsidR="006A6DC0" w:rsidRPr="000031CA" w:rsidRDefault="00D17014" w:rsidP="00027A71">
      <w:pPr>
        <w:jc w:val="both"/>
        <w:rPr>
          <w:b/>
          <w:lang w:val="en-GB"/>
        </w:rPr>
      </w:pPr>
      <w:r w:rsidRPr="000031CA">
        <w:rPr>
          <w:b/>
          <w:lang w:val="en-GB"/>
        </w:rPr>
        <w:t>Futures on stock and stock indices</w:t>
      </w:r>
    </w:p>
    <w:p w14:paraId="61702BF9" w14:textId="77777777" w:rsidR="00D17014" w:rsidRPr="000031CA" w:rsidRDefault="00A20305" w:rsidP="00027A71">
      <w:pPr>
        <w:numPr>
          <w:ilvl w:val="0"/>
          <w:numId w:val="9"/>
        </w:numPr>
        <w:jc w:val="both"/>
        <w:rPr>
          <w:lang w:val="en-GB"/>
        </w:rPr>
      </w:pPr>
      <w:r w:rsidRPr="000031CA">
        <w:rPr>
          <w:b/>
          <w:lang w:val="en-GB"/>
        </w:rPr>
        <w:t>(571/8</w:t>
      </w:r>
      <w:r w:rsidR="009143F0" w:rsidRPr="000031CA">
        <w:rPr>
          <w:b/>
          <w:lang w:val="en-GB"/>
        </w:rPr>
        <w:t>.)</w:t>
      </w:r>
      <w:r w:rsidR="00D74446" w:rsidRPr="000031CA">
        <w:rPr>
          <w:b/>
          <w:lang w:val="en-GB"/>
        </w:rPr>
        <w:t xml:space="preserve"> </w:t>
      </w:r>
      <w:r w:rsidR="00D74446" w:rsidRPr="000031CA">
        <w:rPr>
          <w:lang w:val="en-GB"/>
        </w:rPr>
        <w:t>Suppose the value o</w:t>
      </w:r>
      <w:r w:rsidR="009143F0" w:rsidRPr="000031CA">
        <w:rPr>
          <w:lang w:val="en-GB"/>
        </w:rPr>
        <w:t xml:space="preserve">f the </w:t>
      </w:r>
      <w:r w:rsidRPr="000031CA">
        <w:rPr>
          <w:lang w:val="en-GB"/>
        </w:rPr>
        <w:t>S&amp;P 500 Stock I</w:t>
      </w:r>
      <w:r w:rsidR="009143F0" w:rsidRPr="000031CA">
        <w:rPr>
          <w:lang w:val="en-GB"/>
        </w:rPr>
        <w:t>ndex</w:t>
      </w:r>
      <w:r w:rsidR="00D74446" w:rsidRPr="000031CA">
        <w:rPr>
          <w:lang w:val="en-GB"/>
        </w:rPr>
        <w:t xml:space="preserve"> </w:t>
      </w:r>
      <w:r w:rsidRPr="000031CA">
        <w:rPr>
          <w:lang w:val="en-GB"/>
        </w:rPr>
        <w:t>is currently $8</w:t>
      </w:r>
      <w:r w:rsidR="009143F0" w:rsidRPr="000031CA">
        <w:rPr>
          <w:lang w:val="en-GB"/>
        </w:rPr>
        <w:t>00. If the one</w:t>
      </w:r>
      <w:r w:rsidR="00D74446" w:rsidRPr="000031CA">
        <w:rPr>
          <w:lang w:val="en-GB"/>
        </w:rPr>
        <w:t xml:space="preserve">-year </w:t>
      </w:r>
      <w:r w:rsidRPr="000031CA">
        <w:rPr>
          <w:lang w:val="en-GB"/>
        </w:rPr>
        <w:t>interest rate is 3</w:t>
      </w:r>
      <w:r w:rsidR="00D74446" w:rsidRPr="000031CA">
        <w:rPr>
          <w:lang w:val="en-GB"/>
        </w:rPr>
        <w:t xml:space="preserve">% and the expected dividend yield on the </w:t>
      </w:r>
      <w:r w:rsidRPr="000031CA">
        <w:rPr>
          <w:lang w:val="en-GB"/>
        </w:rPr>
        <w:t xml:space="preserve">S&amp;P 500 </w:t>
      </w:r>
      <w:r w:rsidR="009143F0" w:rsidRPr="000031CA">
        <w:rPr>
          <w:lang w:val="en-GB"/>
        </w:rPr>
        <w:t>is 2%, what should be the one</w:t>
      </w:r>
      <w:r w:rsidR="00D74446" w:rsidRPr="000031CA">
        <w:rPr>
          <w:lang w:val="en-GB"/>
        </w:rPr>
        <w:t>-year maturity futures price be?</w:t>
      </w:r>
    </w:p>
    <w:p w14:paraId="2753E266" w14:textId="77777777" w:rsidR="0002367C" w:rsidRPr="000031CA" w:rsidRDefault="0002367C" w:rsidP="0002367C">
      <w:pPr>
        <w:jc w:val="both"/>
        <w:rPr>
          <w:b/>
          <w:lang w:val="en-GB"/>
        </w:rPr>
      </w:pPr>
      <w:r w:rsidRPr="000031CA">
        <w:rPr>
          <w:b/>
          <w:lang w:val="en-GB"/>
        </w:rPr>
        <w:t>Key:</w:t>
      </w:r>
    </w:p>
    <w:p w14:paraId="58212EF5" w14:textId="07064FD4" w:rsidR="0002367C" w:rsidRPr="000031CA" w:rsidRDefault="0002367C" w:rsidP="0002367C">
      <w:pPr>
        <w:jc w:val="both"/>
        <w:rPr>
          <w:b/>
          <w:lang w:val="en-GB"/>
        </w:rPr>
      </w:pPr>
      <w:r w:rsidRPr="000031CA">
        <w:rPr>
          <w:lang w:val="en-GB"/>
        </w:rPr>
        <w:lastRenderedPageBreak/>
        <w:t>F</w:t>
      </w:r>
      <w:r w:rsidRPr="000031CA">
        <w:rPr>
          <w:vertAlign w:val="subscript"/>
          <w:lang w:val="en-GB"/>
        </w:rPr>
        <w:t>0</w:t>
      </w:r>
      <w:r w:rsidRPr="000031CA">
        <w:rPr>
          <w:lang w:val="en-GB"/>
        </w:rPr>
        <w:t xml:space="preserve"> = S</w:t>
      </w:r>
      <w:r w:rsidRPr="000031CA">
        <w:rPr>
          <w:position w:val="-4"/>
          <w:sz w:val="20"/>
          <w:lang w:val="en-GB"/>
        </w:rPr>
        <w:t>0</w:t>
      </w:r>
      <w:r w:rsidRPr="000031CA">
        <w:rPr>
          <w:lang w:val="en-GB"/>
        </w:rPr>
        <w:t xml:space="preserve">(1 + </w:t>
      </w:r>
      <w:proofErr w:type="gramStart"/>
      <w:r w:rsidRPr="000031CA">
        <w:rPr>
          <w:lang w:val="en-GB"/>
        </w:rPr>
        <w:t>r</w:t>
      </w:r>
      <w:r w:rsidRPr="000031CA">
        <w:rPr>
          <w:vertAlign w:val="subscript"/>
          <w:lang w:val="en-GB"/>
        </w:rPr>
        <w:t>f</w:t>
      </w:r>
      <w:r w:rsidRPr="000031CA">
        <w:rPr>
          <w:lang w:val="en-GB"/>
        </w:rPr>
        <w:t xml:space="preserve"> )</w:t>
      </w:r>
      <w:proofErr w:type="gramEnd"/>
      <w:r w:rsidRPr="000031CA">
        <w:rPr>
          <w:lang w:val="en-GB"/>
        </w:rPr>
        <w:t xml:space="preserve"> = </w:t>
      </w:r>
      <w:r w:rsidR="003E102B">
        <w:rPr>
          <w:lang w:val="en-GB"/>
        </w:rPr>
        <w:t>3</w:t>
      </w:r>
      <w:r w:rsidRPr="000031CA">
        <w:rPr>
          <w:lang w:val="en-GB"/>
        </w:rPr>
        <w:t xml:space="preserve">800 </w:t>
      </w:r>
      <w:r w:rsidRPr="000031CA">
        <w:rPr>
          <w:lang w:val="en-GB"/>
        </w:rPr>
        <w:sym w:font="Symbol" w:char="F0B4"/>
      </w:r>
      <w:r w:rsidRPr="000031CA">
        <w:rPr>
          <w:lang w:val="en-GB"/>
        </w:rPr>
        <w:t xml:space="preserve"> (1 + 0.03) = </w:t>
      </w:r>
      <w:r w:rsidR="003E102B">
        <w:rPr>
          <w:lang w:val="en-GB"/>
        </w:rPr>
        <w:t>3914</w:t>
      </w:r>
    </w:p>
    <w:p w14:paraId="0C1346EC" w14:textId="77777777" w:rsidR="0002367C" w:rsidRPr="000031CA" w:rsidRDefault="0002367C" w:rsidP="00027A71">
      <w:pPr>
        <w:jc w:val="both"/>
        <w:rPr>
          <w:lang w:val="en-GB"/>
        </w:rPr>
      </w:pPr>
    </w:p>
    <w:p w14:paraId="5A947E03" w14:textId="77777777" w:rsidR="00D17014" w:rsidRPr="000031CA" w:rsidRDefault="00D17014" w:rsidP="0002367C">
      <w:pPr>
        <w:numPr>
          <w:ilvl w:val="0"/>
          <w:numId w:val="9"/>
        </w:numPr>
        <w:jc w:val="both"/>
        <w:rPr>
          <w:lang w:val="en-GB"/>
        </w:rPr>
      </w:pPr>
      <w:r w:rsidRPr="000031CA">
        <w:rPr>
          <w:b/>
          <w:lang w:val="en-GB"/>
        </w:rPr>
        <w:t xml:space="preserve">(571/13.) </w:t>
      </w:r>
      <w:r w:rsidRPr="000031CA">
        <w:rPr>
          <w:lang w:val="en-GB"/>
        </w:rPr>
        <w:t xml:space="preserve">One Chicago has just introduced a new single-stock futures contract on the stock of </w:t>
      </w:r>
      <w:proofErr w:type="spellStart"/>
      <w:r w:rsidRPr="000031CA">
        <w:rPr>
          <w:lang w:val="en-GB"/>
        </w:rPr>
        <w:t>Brandex</w:t>
      </w:r>
      <w:proofErr w:type="spellEnd"/>
      <w:r w:rsidRPr="000031CA">
        <w:rPr>
          <w:lang w:val="en-GB"/>
        </w:rPr>
        <w:t>, a company that currently pays no dividends. Each contract calls for delivery of 1,000 shares of stock in one year. The T-Bill rate is 6% per year.</w:t>
      </w:r>
    </w:p>
    <w:p w14:paraId="0DB30E5D" w14:textId="77777777" w:rsidR="00D17014" w:rsidRPr="000031CA" w:rsidRDefault="00D17014" w:rsidP="00D17014">
      <w:pPr>
        <w:numPr>
          <w:ilvl w:val="0"/>
          <w:numId w:val="4"/>
        </w:numPr>
        <w:jc w:val="both"/>
        <w:rPr>
          <w:lang w:val="en-GB"/>
        </w:rPr>
      </w:pPr>
      <w:r w:rsidRPr="000031CA">
        <w:rPr>
          <w:lang w:val="en-GB"/>
        </w:rPr>
        <w:t xml:space="preserve">If </w:t>
      </w:r>
      <w:proofErr w:type="spellStart"/>
      <w:r w:rsidRPr="000031CA">
        <w:rPr>
          <w:lang w:val="en-GB"/>
        </w:rPr>
        <w:t>Brandex</w:t>
      </w:r>
      <w:proofErr w:type="spellEnd"/>
      <w:r w:rsidRPr="000031CA">
        <w:rPr>
          <w:lang w:val="en-GB"/>
        </w:rPr>
        <w:t xml:space="preserve"> stock now selling at $120 per share, what should the futures price be?</w:t>
      </w:r>
    </w:p>
    <w:p w14:paraId="293AAE06" w14:textId="77777777" w:rsidR="00D17014" w:rsidRPr="000031CA" w:rsidRDefault="00D17014" w:rsidP="00D17014">
      <w:pPr>
        <w:numPr>
          <w:ilvl w:val="0"/>
          <w:numId w:val="4"/>
        </w:numPr>
        <w:jc w:val="both"/>
        <w:rPr>
          <w:lang w:val="en-GB"/>
        </w:rPr>
      </w:pPr>
      <w:r w:rsidRPr="000031CA">
        <w:rPr>
          <w:lang w:val="en-GB"/>
        </w:rPr>
        <w:t xml:space="preserve">If the </w:t>
      </w:r>
      <w:proofErr w:type="spellStart"/>
      <w:r w:rsidRPr="000031CA">
        <w:rPr>
          <w:lang w:val="en-GB"/>
        </w:rPr>
        <w:t>Brandex</w:t>
      </w:r>
      <w:proofErr w:type="spellEnd"/>
      <w:r w:rsidRPr="000031CA">
        <w:rPr>
          <w:lang w:val="en-GB"/>
        </w:rPr>
        <w:t xml:space="preserve"> price drops by 3%, what will be the change in the futures price and the change in the investor’s margin account?</w:t>
      </w:r>
    </w:p>
    <w:p w14:paraId="4B32E469" w14:textId="77777777" w:rsidR="00D17014" w:rsidRPr="000031CA" w:rsidRDefault="00D17014" w:rsidP="00027A71">
      <w:pPr>
        <w:numPr>
          <w:ilvl w:val="0"/>
          <w:numId w:val="4"/>
        </w:numPr>
        <w:jc w:val="both"/>
        <w:rPr>
          <w:lang w:val="en-GB"/>
        </w:rPr>
      </w:pPr>
      <w:r w:rsidRPr="000031CA">
        <w:rPr>
          <w:lang w:val="en-GB"/>
        </w:rPr>
        <w:t>If the margin on the contract is $12,000, what is the percentage return on the investor’s position?</w:t>
      </w:r>
    </w:p>
    <w:p w14:paraId="7A716DE0" w14:textId="77777777" w:rsidR="0002367C" w:rsidRPr="000031CA" w:rsidRDefault="0002367C" w:rsidP="00D17014">
      <w:pPr>
        <w:jc w:val="both"/>
        <w:rPr>
          <w:b/>
          <w:lang w:val="en-GB"/>
        </w:rPr>
      </w:pPr>
      <w:r w:rsidRPr="000031CA">
        <w:rPr>
          <w:b/>
          <w:lang w:val="en-GB"/>
        </w:rPr>
        <w:t>Key:</w:t>
      </w:r>
    </w:p>
    <w:p w14:paraId="6C91337E" w14:textId="77777777" w:rsidR="0002367C" w:rsidRPr="000031CA" w:rsidRDefault="0002367C" w:rsidP="0002367C">
      <w:pPr>
        <w:keepLines/>
        <w:numPr>
          <w:ilvl w:val="1"/>
          <w:numId w:val="10"/>
        </w:numPr>
        <w:rPr>
          <w:lang w:val="en-GB"/>
        </w:rPr>
      </w:pPr>
      <w:r w:rsidRPr="000031CA">
        <w:rPr>
          <w:lang w:val="en-GB"/>
        </w:rPr>
        <w:t>F</w:t>
      </w:r>
      <w:r w:rsidRPr="000031CA">
        <w:rPr>
          <w:vertAlign w:val="subscript"/>
          <w:lang w:val="en-GB"/>
        </w:rPr>
        <w:t>0</w:t>
      </w:r>
      <w:r w:rsidRPr="000031CA">
        <w:rPr>
          <w:lang w:val="en-GB"/>
        </w:rPr>
        <w:t xml:space="preserve"> = S</w:t>
      </w:r>
      <w:proofErr w:type="gramStart"/>
      <w:r w:rsidRPr="000031CA">
        <w:rPr>
          <w:position w:val="-4"/>
          <w:sz w:val="20"/>
          <w:lang w:val="en-GB"/>
        </w:rPr>
        <w:t>0</w:t>
      </w:r>
      <w:r w:rsidRPr="000031CA">
        <w:rPr>
          <w:lang w:val="en-GB"/>
        </w:rPr>
        <w:t>( 1</w:t>
      </w:r>
      <w:proofErr w:type="gramEnd"/>
      <w:r w:rsidRPr="000031CA">
        <w:rPr>
          <w:lang w:val="en-GB"/>
        </w:rPr>
        <w:t xml:space="preserve"> + r</w:t>
      </w:r>
      <w:r w:rsidRPr="000031CA">
        <w:rPr>
          <w:vertAlign w:val="subscript"/>
          <w:lang w:val="en-GB"/>
        </w:rPr>
        <w:t>f</w:t>
      </w:r>
      <w:r w:rsidRPr="000031CA">
        <w:rPr>
          <w:lang w:val="en-GB"/>
        </w:rPr>
        <w:t xml:space="preserve">) = $120 </w:t>
      </w:r>
      <w:r w:rsidRPr="000031CA">
        <w:rPr>
          <w:lang w:val="en-GB"/>
        </w:rPr>
        <w:sym w:font="Symbol" w:char="F0B4"/>
      </w:r>
      <w:r w:rsidRPr="000031CA">
        <w:rPr>
          <w:lang w:val="en-GB"/>
        </w:rPr>
        <w:t xml:space="preserve"> 1.06 = $127.20</w:t>
      </w:r>
    </w:p>
    <w:p w14:paraId="19715233" w14:textId="77777777" w:rsidR="0002367C" w:rsidRPr="000031CA" w:rsidRDefault="0002367C" w:rsidP="0002367C">
      <w:pPr>
        <w:keepLines/>
        <w:numPr>
          <w:ilvl w:val="1"/>
          <w:numId w:val="10"/>
        </w:numPr>
        <w:rPr>
          <w:lang w:val="en-GB"/>
        </w:rPr>
      </w:pPr>
      <w:r w:rsidRPr="000031CA">
        <w:rPr>
          <w:lang w:val="en-GB"/>
        </w:rPr>
        <w:t xml:space="preserve">The stock price falls to: $120 </w:t>
      </w:r>
      <w:r w:rsidRPr="000031CA">
        <w:rPr>
          <w:lang w:val="en-GB"/>
        </w:rPr>
        <w:sym w:font="Symbol" w:char="F0B4"/>
      </w:r>
      <w:r w:rsidRPr="000031CA">
        <w:rPr>
          <w:lang w:val="en-GB"/>
        </w:rPr>
        <w:t xml:space="preserve"> (1 – 0.03) = $116.40</w:t>
      </w:r>
    </w:p>
    <w:p w14:paraId="2B6B37E2" w14:textId="77777777" w:rsidR="0002367C" w:rsidRPr="000031CA" w:rsidRDefault="0002367C" w:rsidP="0002367C">
      <w:pPr>
        <w:keepLines/>
        <w:ind w:left="1080" w:firstLine="360"/>
        <w:rPr>
          <w:lang w:val="en-GB"/>
        </w:rPr>
      </w:pPr>
      <w:r w:rsidRPr="000031CA">
        <w:rPr>
          <w:lang w:val="en-GB"/>
        </w:rPr>
        <w:t xml:space="preserve">The futures price falls to: $116.40 </w:t>
      </w:r>
      <w:r w:rsidRPr="000031CA">
        <w:rPr>
          <w:lang w:val="en-GB"/>
        </w:rPr>
        <w:sym w:font="Symbol" w:char="F0B4"/>
      </w:r>
      <w:r w:rsidRPr="000031CA">
        <w:rPr>
          <w:lang w:val="en-GB"/>
        </w:rPr>
        <w:t xml:space="preserve"> 1.06 = $123.384</w:t>
      </w:r>
    </w:p>
    <w:p w14:paraId="4B4BAC46" w14:textId="77777777" w:rsidR="0002367C" w:rsidRPr="000031CA" w:rsidRDefault="0002367C" w:rsidP="0002367C">
      <w:pPr>
        <w:keepLines/>
        <w:ind w:left="1080" w:firstLine="360"/>
        <w:rPr>
          <w:lang w:val="en-GB"/>
        </w:rPr>
      </w:pPr>
      <w:r w:rsidRPr="000031CA">
        <w:rPr>
          <w:lang w:val="en-GB"/>
        </w:rPr>
        <w:t xml:space="preserve">The investor loses: ($127.20 – $123.384) </w:t>
      </w:r>
      <w:r w:rsidRPr="000031CA">
        <w:rPr>
          <w:lang w:val="en-GB"/>
        </w:rPr>
        <w:sym w:font="Symbol" w:char="F0B4"/>
      </w:r>
      <w:r w:rsidRPr="000031CA">
        <w:rPr>
          <w:lang w:val="en-GB"/>
        </w:rPr>
        <w:t xml:space="preserve"> 1,000 = $3,816.00</w:t>
      </w:r>
    </w:p>
    <w:p w14:paraId="311CC4BC" w14:textId="77777777" w:rsidR="0002367C" w:rsidRPr="000031CA" w:rsidRDefault="0002367C" w:rsidP="0002367C">
      <w:pPr>
        <w:keepLines/>
        <w:numPr>
          <w:ilvl w:val="1"/>
          <w:numId w:val="10"/>
        </w:numPr>
        <w:rPr>
          <w:lang w:val="en-GB"/>
        </w:rPr>
      </w:pPr>
      <w:r w:rsidRPr="000031CA">
        <w:rPr>
          <w:lang w:val="en-GB"/>
        </w:rPr>
        <w:t>The percentage return is: (–$3,816/$12,000) = –31.8%</w:t>
      </w:r>
    </w:p>
    <w:p w14:paraId="37B428D4" w14:textId="77777777" w:rsidR="0002367C" w:rsidRPr="000031CA" w:rsidRDefault="0002367C" w:rsidP="00D17014">
      <w:pPr>
        <w:jc w:val="both"/>
        <w:rPr>
          <w:lang w:val="en-GB"/>
        </w:rPr>
      </w:pPr>
    </w:p>
    <w:p w14:paraId="158F2044" w14:textId="21EDCE6F" w:rsidR="00D17014" w:rsidRPr="000031CA" w:rsidRDefault="00D17014" w:rsidP="00027A71">
      <w:pPr>
        <w:numPr>
          <w:ilvl w:val="0"/>
          <w:numId w:val="9"/>
        </w:numPr>
        <w:jc w:val="both"/>
        <w:rPr>
          <w:b/>
          <w:lang w:val="en-GB"/>
        </w:rPr>
      </w:pPr>
      <w:r w:rsidRPr="000031CA">
        <w:rPr>
          <w:b/>
          <w:lang w:val="en-GB"/>
        </w:rPr>
        <w:t xml:space="preserve">(572/19.) </w:t>
      </w:r>
      <w:r w:rsidRPr="000031CA">
        <w:rPr>
          <w:lang w:val="en-GB"/>
        </w:rPr>
        <w:t xml:space="preserve">The margin requirement on the </w:t>
      </w:r>
      <w:r w:rsidR="00A53A4E">
        <w:rPr>
          <w:lang w:val="en-GB"/>
        </w:rPr>
        <w:t>WIG index</w:t>
      </w:r>
      <w:r w:rsidRPr="000031CA">
        <w:rPr>
          <w:lang w:val="en-GB"/>
        </w:rPr>
        <w:t xml:space="preserve"> futures contracts is 10%, and the stock index is currently 800. Each contract has a multiplier of $250. How much margin must be put up for each contract sold? If the futures price falls by 1% to 792, what will happen to the margin account of an investor who holds one contract? What will be the investor’s percentage return based on the amount put up as margin?</w:t>
      </w:r>
    </w:p>
    <w:p w14:paraId="2ED57C9D" w14:textId="77777777" w:rsidR="0002367C" w:rsidRPr="000031CA" w:rsidRDefault="0002367C" w:rsidP="0002367C">
      <w:pPr>
        <w:jc w:val="both"/>
        <w:rPr>
          <w:b/>
          <w:lang w:val="en-GB"/>
        </w:rPr>
      </w:pPr>
      <w:r w:rsidRPr="000031CA">
        <w:rPr>
          <w:b/>
          <w:lang w:val="en-GB"/>
        </w:rPr>
        <w:t>Key:</w:t>
      </w:r>
    </w:p>
    <w:p w14:paraId="4F1A5772" w14:textId="77777777" w:rsidR="0002367C" w:rsidRPr="000031CA" w:rsidRDefault="0002367C" w:rsidP="0002367C">
      <w:pPr>
        <w:jc w:val="both"/>
        <w:rPr>
          <w:b/>
          <w:lang w:val="en-GB"/>
        </w:rPr>
      </w:pPr>
      <w:r w:rsidRPr="000031CA">
        <w:rPr>
          <w:lang w:val="en-GB"/>
        </w:rPr>
        <w:t xml:space="preserve">The dollar value of the index is: $250 </w:t>
      </w:r>
      <w:r w:rsidRPr="000031CA">
        <w:rPr>
          <w:lang w:val="en-GB"/>
        </w:rPr>
        <w:sym w:font="Symbol" w:char="F0B4"/>
      </w:r>
      <w:r w:rsidRPr="000031CA">
        <w:rPr>
          <w:lang w:val="en-GB"/>
        </w:rPr>
        <w:t xml:space="preserve"> 800 = $200,000</w:t>
      </w:r>
    </w:p>
    <w:p w14:paraId="40998409" w14:textId="77777777" w:rsidR="0002367C" w:rsidRPr="000031CA" w:rsidRDefault="0002367C" w:rsidP="0002367C">
      <w:pPr>
        <w:jc w:val="both"/>
        <w:rPr>
          <w:b/>
          <w:lang w:val="en-GB"/>
        </w:rPr>
      </w:pPr>
      <w:r w:rsidRPr="000031CA">
        <w:rPr>
          <w:lang w:val="en-GB"/>
        </w:rPr>
        <w:t>Therefore, the position requires margin of $20,000.</w:t>
      </w:r>
    </w:p>
    <w:p w14:paraId="5C6B1C05" w14:textId="77777777" w:rsidR="0002367C" w:rsidRPr="000031CA" w:rsidRDefault="0002367C" w:rsidP="0002367C">
      <w:pPr>
        <w:jc w:val="both"/>
        <w:rPr>
          <w:b/>
          <w:lang w:val="en-GB"/>
        </w:rPr>
      </w:pPr>
      <w:r w:rsidRPr="000031CA">
        <w:rPr>
          <w:lang w:val="en-GB"/>
        </w:rPr>
        <w:t xml:space="preserve">If the futures price decreases by 1% to 792, then the decline in the futures price is 8.  The decrease in the margin account would be: 8 </w:t>
      </w:r>
      <w:r w:rsidRPr="000031CA">
        <w:rPr>
          <w:lang w:val="en-GB"/>
        </w:rPr>
        <w:sym w:font="Symbol" w:char="F0B4"/>
      </w:r>
      <w:r w:rsidRPr="000031CA">
        <w:rPr>
          <w:lang w:val="en-GB"/>
        </w:rPr>
        <w:t xml:space="preserve"> $250 = $2,000</w:t>
      </w:r>
    </w:p>
    <w:p w14:paraId="141EC1FD" w14:textId="77777777" w:rsidR="0002367C" w:rsidRPr="000031CA" w:rsidRDefault="0002367C" w:rsidP="0002367C">
      <w:pPr>
        <w:jc w:val="both"/>
        <w:rPr>
          <w:b/>
          <w:lang w:val="en-GB"/>
        </w:rPr>
      </w:pPr>
      <w:r w:rsidRPr="000031CA">
        <w:rPr>
          <w:lang w:val="en-GB"/>
        </w:rPr>
        <w:t>This is a percent return of: –$2,000/$20,000 = –10%</w:t>
      </w:r>
    </w:p>
    <w:p w14:paraId="7B04B609" w14:textId="77777777" w:rsidR="0002367C" w:rsidRPr="000031CA" w:rsidRDefault="0002367C" w:rsidP="0002367C">
      <w:pPr>
        <w:jc w:val="both"/>
        <w:rPr>
          <w:b/>
          <w:lang w:val="en-GB"/>
        </w:rPr>
      </w:pPr>
      <w:r w:rsidRPr="000031CA">
        <w:rPr>
          <w:lang w:val="en-GB"/>
        </w:rPr>
        <w:t>Cash in the margin account is now: $20,000 – $2,000 = $18,000</w:t>
      </w:r>
    </w:p>
    <w:p w14:paraId="7EC88122" w14:textId="77777777" w:rsidR="0002367C" w:rsidRPr="000031CA" w:rsidRDefault="0002367C" w:rsidP="00027A71">
      <w:pPr>
        <w:jc w:val="both"/>
        <w:rPr>
          <w:lang w:val="en-GB"/>
        </w:rPr>
      </w:pPr>
    </w:p>
    <w:p w14:paraId="6D0EFDF2" w14:textId="77777777" w:rsidR="00D17014" w:rsidRPr="000031CA" w:rsidRDefault="00D17014" w:rsidP="00027A71">
      <w:pPr>
        <w:jc w:val="both"/>
        <w:rPr>
          <w:b/>
          <w:lang w:val="en-GB"/>
        </w:rPr>
      </w:pPr>
      <w:r w:rsidRPr="000031CA">
        <w:rPr>
          <w:b/>
          <w:lang w:val="en-GB"/>
        </w:rPr>
        <w:t>Futures on commodities</w:t>
      </w:r>
    </w:p>
    <w:p w14:paraId="73310BD8" w14:textId="77777777" w:rsidR="00D74446" w:rsidRPr="000031CA" w:rsidRDefault="008103B8" w:rsidP="00027A71">
      <w:pPr>
        <w:numPr>
          <w:ilvl w:val="0"/>
          <w:numId w:val="9"/>
        </w:numPr>
        <w:jc w:val="both"/>
        <w:rPr>
          <w:lang w:val="en-GB"/>
        </w:rPr>
      </w:pPr>
      <w:r w:rsidRPr="000031CA">
        <w:rPr>
          <w:b/>
          <w:lang w:val="en-GB"/>
        </w:rPr>
        <w:t>(571/9)</w:t>
      </w:r>
      <w:r w:rsidRPr="000031CA">
        <w:rPr>
          <w:lang w:val="en-GB"/>
        </w:rPr>
        <w:t xml:space="preserve"> It is now January. The current interest rate is 4%, The June futures price for gold is $946.30, while the December futures price is $</w:t>
      </w:r>
      <w:r w:rsidR="00D17014" w:rsidRPr="000031CA">
        <w:rPr>
          <w:lang w:val="en-GB"/>
        </w:rPr>
        <w:t>952. Is there an arbitrage opportunity here? If so, how would you explore it?</w:t>
      </w:r>
    </w:p>
    <w:p w14:paraId="3BA06311" w14:textId="77777777" w:rsidR="000031CA" w:rsidRPr="000031CA" w:rsidRDefault="0002367C" w:rsidP="000031CA">
      <w:pPr>
        <w:jc w:val="both"/>
        <w:rPr>
          <w:b/>
          <w:lang w:val="en-GB"/>
        </w:rPr>
      </w:pPr>
      <w:r w:rsidRPr="000031CA">
        <w:rPr>
          <w:b/>
          <w:lang w:val="en-GB"/>
        </w:rPr>
        <w:t>Key:</w:t>
      </w:r>
    </w:p>
    <w:p w14:paraId="130557EC" w14:textId="77777777" w:rsidR="000031CA" w:rsidRPr="000031CA" w:rsidRDefault="000031CA" w:rsidP="000031CA">
      <w:pPr>
        <w:jc w:val="both"/>
        <w:rPr>
          <w:b/>
          <w:lang w:val="en-GB"/>
        </w:rPr>
      </w:pPr>
      <w:r w:rsidRPr="000031CA">
        <w:rPr>
          <w:lang w:val="en-GB"/>
        </w:rPr>
        <w:t>According to the parity relationship, the proper price for December futures is:</w:t>
      </w:r>
    </w:p>
    <w:p w14:paraId="4F0ABCEB" w14:textId="77777777" w:rsidR="000031CA" w:rsidRPr="000031CA" w:rsidRDefault="000031CA" w:rsidP="000031CA">
      <w:pPr>
        <w:keepLines/>
        <w:spacing w:line="360" w:lineRule="auto"/>
        <w:ind w:left="1080" w:hanging="1080"/>
        <w:rPr>
          <w:lang w:val="en-GB"/>
        </w:rPr>
      </w:pPr>
      <w:r w:rsidRPr="000031CA">
        <w:rPr>
          <w:lang w:val="en-GB"/>
        </w:rPr>
        <w:t>F</w:t>
      </w:r>
      <w:r w:rsidRPr="000031CA">
        <w:rPr>
          <w:position w:val="-4"/>
          <w:sz w:val="20"/>
          <w:lang w:val="en-GB"/>
        </w:rPr>
        <w:t>Dec</w:t>
      </w:r>
      <w:r w:rsidRPr="000031CA">
        <w:rPr>
          <w:lang w:val="en-GB"/>
        </w:rPr>
        <w:t xml:space="preserve"> = F</w:t>
      </w:r>
      <w:r w:rsidRPr="000031CA">
        <w:rPr>
          <w:position w:val="-4"/>
          <w:sz w:val="20"/>
          <w:lang w:val="en-GB"/>
        </w:rPr>
        <w:t xml:space="preserve">June </w:t>
      </w:r>
      <w:r w:rsidRPr="000031CA">
        <w:rPr>
          <w:lang w:val="en-GB"/>
        </w:rPr>
        <w:sym w:font="Symbol" w:char="F0B4"/>
      </w:r>
      <w:r w:rsidRPr="000031CA">
        <w:rPr>
          <w:lang w:val="en-GB"/>
        </w:rPr>
        <w:t xml:space="preserve"> (l + </w:t>
      </w:r>
      <w:proofErr w:type="gramStart"/>
      <w:r w:rsidRPr="000031CA">
        <w:rPr>
          <w:lang w:val="en-GB"/>
        </w:rPr>
        <w:t>r</w:t>
      </w:r>
      <w:r w:rsidRPr="000031CA">
        <w:rPr>
          <w:vertAlign w:val="subscript"/>
          <w:lang w:val="en-GB"/>
        </w:rPr>
        <w:t>f</w:t>
      </w:r>
      <w:r w:rsidRPr="000031CA">
        <w:rPr>
          <w:lang w:val="en-GB"/>
        </w:rPr>
        <w:t>)</w:t>
      </w:r>
      <w:r w:rsidRPr="000031CA">
        <w:rPr>
          <w:position w:val="6"/>
          <w:sz w:val="18"/>
          <w:szCs w:val="18"/>
          <w:lang w:val="en-GB"/>
        </w:rPr>
        <w:t>l</w:t>
      </w:r>
      <w:proofErr w:type="gramEnd"/>
      <w:r w:rsidRPr="000031CA">
        <w:rPr>
          <w:position w:val="6"/>
          <w:sz w:val="18"/>
          <w:szCs w:val="18"/>
          <w:lang w:val="en-GB"/>
        </w:rPr>
        <w:t>/2</w:t>
      </w:r>
      <w:r w:rsidRPr="000031CA">
        <w:rPr>
          <w:lang w:val="en-GB"/>
        </w:rPr>
        <w:t xml:space="preserve"> = $946.30 </w:t>
      </w:r>
      <w:r w:rsidRPr="000031CA">
        <w:rPr>
          <w:lang w:val="en-GB"/>
        </w:rPr>
        <w:sym w:font="Symbol" w:char="F0B4"/>
      </w:r>
      <w:r w:rsidRPr="000031CA">
        <w:rPr>
          <w:lang w:val="en-GB"/>
        </w:rPr>
        <w:t xml:space="preserve"> (1.04)</w:t>
      </w:r>
      <w:r w:rsidRPr="000031CA">
        <w:rPr>
          <w:position w:val="6"/>
          <w:sz w:val="18"/>
          <w:szCs w:val="18"/>
          <w:lang w:val="en-GB"/>
        </w:rPr>
        <w:t>1/2</w:t>
      </w:r>
      <w:r w:rsidRPr="000031CA">
        <w:rPr>
          <w:lang w:val="en-GB"/>
        </w:rPr>
        <w:t xml:space="preserve"> = $965.04</w:t>
      </w:r>
    </w:p>
    <w:p w14:paraId="69FE6872" w14:textId="77777777" w:rsidR="000031CA" w:rsidRPr="000031CA" w:rsidRDefault="000031CA" w:rsidP="004240FB">
      <w:pPr>
        <w:jc w:val="both"/>
        <w:rPr>
          <w:lang w:val="en-GB"/>
        </w:rPr>
      </w:pPr>
      <w:r w:rsidRPr="000031CA">
        <w:rPr>
          <w:lang w:val="en-GB"/>
        </w:rPr>
        <w:t>The listed futures price for December is too low relative to the June price.  You should long</w:t>
      </w:r>
      <w:r w:rsidR="004240FB">
        <w:rPr>
          <w:lang w:val="en-GB"/>
        </w:rPr>
        <w:t xml:space="preserve"> </w:t>
      </w:r>
      <w:r w:rsidRPr="000031CA">
        <w:rPr>
          <w:lang w:val="en-GB"/>
        </w:rPr>
        <w:t>the December contract and short the June contract.</w:t>
      </w:r>
    </w:p>
    <w:p w14:paraId="5FF9DEE3" w14:textId="77777777" w:rsidR="0002367C" w:rsidRPr="000031CA" w:rsidRDefault="0002367C" w:rsidP="00027A71">
      <w:pPr>
        <w:jc w:val="both"/>
        <w:rPr>
          <w:b/>
          <w:highlight w:val="yellow"/>
          <w:lang w:val="en-GB"/>
        </w:rPr>
      </w:pPr>
    </w:p>
    <w:p w14:paraId="0FE8A5E0" w14:textId="77777777" w:rsidR="000031CA" w:rsidRPr="000031CA" w:rsidRDefault="000031CA" w:rsidP="0002367C">
      <w:pPr>
        <w:jc w:val="both"/>
        <w:rPr>
          <w:b/>
          <w:lang w:val="en-GB"/>
        </w:rPr>
      </w:pPr>
    </w:p>
    <w:sectPr w:rsidR="000031CA" w:rsidRPr="000031CA" w:rsidSect="00ED0128">
      <w:footerReference w:type="even" r:id="rId8"/>
      <w:footerReference w:type="default" r:id="rId9"/>
      <w:pgSz w:w="11906" w:h="16838"/>
      <w:pgMar w:top="567" w:right="1418" w:bottom="45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9EDFA" w14:textId="77777777" w:rsidR="00B36992" w:rsidRDefault="00B36992">
      <w:r>
        <w:separator/>
      </w:r>
    </w:p>
  </w:endnote>
  <w:endnote w:type="continuationSeparator" w:id="0">
    <w:p w14:paraId="3453CCC4" w14:textId="77777777" w:rsidR="00B36992" w:rsidRDefault="00B3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B3DA" w14:textId="77777777" w:rsidR="00830391" w:rsidRDefault="00830391" w:rsidP="00D44AA1">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3C1C5257" w14:textId="77777777" w:rsidR="00830391" w:rsidRDefault="00830391" w:rsidP="00D44AA1">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A522" w14:textId="77777777" w:rsidR="00830391" w:rsidRDefault="00830391" w:rsidP="00D44AA1">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sidR="004240FB">
      <w:rPr>
        <w:rStyle w:val="Oldalszm"/>
        <w:noProof/>
      </w:rPr>
      <w:t>2</w:t>
    </w:r>
    <w:r>
      <w:rPr>
        <w:rStyle w:val="Oldalszm"/>
      </w:rPr>
      <w:fldChar w:fldCharType="end"/>
    </w:r>
  </w:p>
  <w:p w14:paraId="3C04C3A5" w14:textId="77777777" w:rsidR="00830391" w:rsidRDefault="00830391" w:rsidP="00D44AA1">
    <w:pPr>
      <w:pStyle w:val="ll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B897" w14:textId="77777777" w:rsidR="00B36992" w:rsidRDefault="00B36992">
      <w:r>
        <w:separator/>
      </w:r>
    </w:p>
  </w:footnote>
  <w:footnote w:type="continuationSeparator" w:id="0">
    <w:p w14:paraId="60ED70CC" w14:textId="77777777" w:rsidR="00B36992" w:rsidRDefault="00B36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CCB"/>
    <w:multiLevelType w:val="hybridMultilevel"/>
    <w:tmpl w:val="07129626"/>
    <w:lvl w:ilvl="0" w:tplc="B97077DE">
      <w:start w:val="1"/>
      <w:numFmt w:val="decimal"/>
      <w:pStyle w:val="StlusCmsor1Kzprezrt"/>
      <w:lvlText w:val="%1."/>
      <w:lvlJc w:val="left"/>
      <w:pPr>
        <w:tabs>
          <w:tab w:val="num" w:pos="570"/>
        </w:tabs>
        <w:ind w:left="570" w:hanging="570"/>
      </w:pPr>
      <w:rPr>
        <w:rFonts w:ascii="Times New Roman" w:hAnsi="Times New Roman" w:hint="default"/>
        <w:b w:val="0"/>
        <w:i w:val="0"/>
        <w:sz w:val="32"/>
        <w:szCs w:val="32"/>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 w15:restartNumberingAfterBreak="0">
    <w:nsid w:val="03D778FF"/>
    <w:multiLevelType w:val="hybridMultilevel"/>
    <w:tmpl w:val="CA7455DC"/>
    <w:lvl w:ilvl="0" w:tplc="15A25F6A">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1174816"/>
    <w:multiLevelType w:val="multilevel"/>
    <w:tmpl w:val="1A7EC7A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69F621C"/>
    <w:multiLevelType w:val="hybridMultilevel"/>
    <w:tmpl w:val="F6826750"/>
    <w:lvl w:ilvl="0" w:tplc="370641AC">
      <w:start w:val="1"/>
      <w:numFmt w:val="lowerLetter"/>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 w15:restartNumberingAfterBreak="0">
    <w:nsid w:val="28F752CA"/>
    <w:multiLevelType w:val="hybridMultilevel"/>
    <w:tmpl w:val="3EAEEFF2"/>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7B72FB"/>
    <w:multiLevelType w:val="hybridMultilevel"/>
    <w:tmpl w:val="E1D08794"/>
    <w:lvl w:ilvl="0" w:tplc="040E0017">
      <w:start w:val="1"/>
      <w:numFmt w:val="lowerLetter"/>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C734720"/>
    <w:multiLevelType w:val="multilevel"/>
    <w:tmpl w:val="1A7EC7A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582D038A"/>
    <w:multiLevelType w:val="multilevel"/>
    <w:tmpl w:val="1A7EC7A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5D123548"/>
    <w:multiLevelType w:val="hybridMultilevel"/>
    <w:tmpl w:val="79F63584"/>
    <w:lvl w:ilvl="0" w:tplc="9A7ACFB8">
      <w:start w:val="1"/>
      <w:numFmt w:val="lowerLetter"/>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9" w15:restartNumberingAfterBreak="0">
    <w:nsid w:val="63CD76E6"/>
    <w:multiLevelType w:val="hybridMultilevel"/>
    <w:tmpl w:val="4F747AEA"/>
    <w:lvl w:ilvl="0" w:tplc="4ECEC7AA">
      <w:start w:val="1"/>
      <w:numFmt w:val="lowerLetter"/>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0" w15:restartNumberingAfterBreak="0">
    <w:nsid w:val="75CE29F5"/>
    <w:multiLevelType w:val="multilevel"/>
    <w:tmpl w:val="B95C9D0E"/>
    <w:styleLink w:val="StlusAutomatikussorszmozs"/>
    <w:lvl w:ilvl="0">
      <w:start w:val="1"/>
      <w:numFmt w:val="decimal"/>
      <w:lvlText w:val="%1."/>
      <w:lvlJc w:val="left"/>
      <w:pPr>
        <w:tabs>
          <w:tab w:val="num" w:pos="720"/>
        </w:tabs>
        <w:ind w:left="720" w:hanging="360"/>
      </w:pPr>
      <w:rPr>
        <w:sz w:val="32"/>
        <w:szCs w:val="3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78030C3"/>
    <w:multiLevelType w:val="hybridMultilevel"/>
    <w:tmpl w:val="042A24CC"/>
    <w:lvl w:ilvl="0" w:tplc="5F1C16AC">
      <w:start w:val="1"/>
      <w:numFmt w:val="lowerLetter"/>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2" w15:restartNumberingAfterBreak="0">
    <w:nsid w:val="7E0E3E5E"/>
    <w:multiLevelType w:val="multilevel"/>
    <w:tmpl w:val="1A7EC7A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253513195">
    <w:abstractNumId w:val="10"/>
  </w:num>
  <w:num w:numId="2" w16cid:durableId="207104867">
    <w:abstractNumId w:val="0"/>
  </w:num>
  <w:num w:numId="3" w16cid:durableId="1200240505">
    <w:abstractNumId w:val="9"/>
  </w:num>
  <w:num w:numId="4" w16cid:durableId="955867745">
    <w:abstractNumId w:val="11"/>
  </w:num>
  <w:num w:numId="5" w16cid:durableId="1979800870">
    <w:abstractNumId w:val="3"/>
  </w:num>
  <w:num w:numId="6" w16cid:durableId="245383296">
    <w:abstractNumId w:val="8"/>
  </w:num>
  <w:num w:numId="7" w16cid:durableId="1000235984">
    <w:abstractNumId w:val="5"/>
  </w:num>
  <w:num w:numId="8" w16cid:durableId="1209028835">
    <w:abstractNumId w:val="4"/>
  </w:num>
  <w:num w:numId="9" w16cid:durableId="945967642">
    <w:abstractNumId w:val="1"/>
  </w:num>
  <w:num w:numId="10" w16cid:durableId="472529861">
    <w:abstractNumId w:val="2"/>
  </w:num>
  <w:num w:numId="11" w16cid:durableId="1392147888">
    <w:abstractNumId w:val="12"/>
  </w:num>
  <w:num w:numId="12" w16cid:durableId="2058775739">
    <w:abstractNumId w:val="6"/>
  </w:num>
  <w:num w:numId="13" w16cid:durableId="20591454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34"/>
    <w:rsid w:val="000031CA"/>
    <w:rsid w:val="000074BE"/>
    <w:rsid w:val="00013739"/>
    <w:rsid w:val="0002367C"/>
    <w:rsid w:val="00027A71"/>
    <w:rsid w:val="000659A7"/>
    <w:rsid w:val="0010795F"/>
    <w:rsid w:val="00120C4B"/>
    <w:rsid w:val="00123B49"/>
    <w:rsid w:val="001361CD"/>
    <w:rsid w:val="00156159"/>
    <w:rsid w:val="001A1F5A"/>
    <w:rsid w:val="001A270D"/>
    <w:rsid w:val="00212837"/>
    <w:rsid w:val="002162DA"/>
    <w:rsid w:val="00270981"/>
    <w:rsid w:val="002A4630"/>
    <w:rsid w:val="002D3F99"/>
    <w:rsid w:val="002E3DDA"/>
    <w:rsid w:val="002E497B"/>
    <w:rsid w:val="002F1F24"/>
    <w:rsid w:val="002F7582"/>
    <w:rsid w:val="00360B57"/>
    <w:rsid w:val="00371242"/>
    <w:rsid w:val="00374DFB"/>
    <w:rsid w:val="003C1B01"/>
    <w:rsid w:val="003E0C80"/>
    <w:rsid w:val="003E102B"/>
    <w:rsid w:val="004027EB"/>
    <w:rsid w:val="004240FB"/>
    <w:rsid w:val="00430A78"/>
    <w:rsid w:val="0047388E"/>
    <w:rsid w:val="00473DFF"/>
    <w:rsid w:val="004A4F34"/>
    <w:rsid w:val="004A7B7E"/>
    <w:rsid w:val="00512BCC"/>
    <w:rsid w:val="0053314C"/>
    <w:rsid w:val="00541F1E"/>
    <w:rsid w:val="005A649A"/>
    <w:rsid w:val="005C4069"/>
    <w:rsid w:val="005D7278"/>
    <w:rsid w:val="005E45BB"/>
    <w:rsid w:val="005F4AC1"/>
    <w:rsid w:val="00633FE3"/>
    <w:rsid w:val="0064533A"/>
    <w:rsid w:val="00654ABD"/>
    <w:rsid w:val="006676CC"/>
    <w:rsid w:val="006A6DC0"/>
    <w:rsid w:val="006E01B2"/>
    <w:rsid w:val="0071328E"/>
    <w:rsid w:val="00725B10"/>
    <w:rsid w:val="00785252"/>
    <w:rsid w:val="007B1443"/>
    <w:rsid w:val="007D4D1F"/>
    <w:rsid w:val="008103B8"/>
    <w:rsid w:val="00812D36"/>
    <w:rsid w:val="00822047"/>
    <w:rsid w:val="00830391"/>
    <w:rsid w:val="008444FC"/>
    <w:rsid w:val="008D00B9"/>
    <w:rsid w:val="009143F0"/>
    <w:rsid w:val="009336A3"/>
    <w:rsid w:val="009510A9"/>
    <w:rsid w:val="0095587C"/>
    <w:rsid w:val="009844ED"/>
    <w:rsid w:val="009D7C91"/>
    <w:rsid w:val="00A0169B"/>
    <w:rsid w:val="00A01A13"/>
    <w:rsid w:val="00A20305"/>
    <w:rsid w:val="00A450CD"/>
    <w:rsid w:val="00A53A4E"/>
    <w:rsid w:val="00A61671"/>
    <w:rsid w:val="00A61B7F"/>
    <w:rsid w:val="00AB6E23"/>
    <w:rsid w:val="00AC7BEB"/>
    <w:rsid w:val="00B170A1"/>
    <w:rsid w:val="00B246C7"/>
    <w:rsid w:val="00B3691A"/>
    <w:rsid w:val="00B36992"/>
    <w:rsid w:val="00B42484"/>
    <w:rsid w:val="00B60EC1"/>
    <w:rsid w:val="00BB4DBA"/>
    <w:rsid w:val="00BE0887"/>
    <w:rsid w:val="00BE2945"/>
    <w:rsid w:val="00BE7636"/>
    <w:rsid w:val="00C0345E"/>
    <w:rsid w:val="00C13A97"/>
    <w:rsid w:val="00C61E12"/>
    <w:rsid w:val="00C80C71"/>
    <w:rsid w:val="00C81BB7"/>
    <w:rsid w:val="00CA29C3"/>
    <w:rsid w:val="00CC418F"/>
    <w:rsid w:val="00CD4CBF"/>
    <w:rsid w:val="00D03836"/>
    <w:rsid w:val="00D17014"/>
    <w:rsid w:val="00D26F50"/>
    <w:rsid w:val="00D31B48"/>
    <w:rsid w:val="00D44AA1"/>
    <w:rsid w:val="00D51678"/>
    <w:rsid w:val="00D74446"/>
    <w:rsid w:val="00DC61ED"/>
    <w:rsid w:val="00E50C40"/>
    <w:rsid w:val="00EA7351"/>
    <w:rsid w:val="00EC4EB8"/>
    <w:rsid w:val="00EC7A8D"/>
    <w:rsid w:val="00ED0128"/>
    <w:rsid w:val="00EE3094"/>
    <w:rsid w:val="00EF7BC8"/>
    <w:rsid w:val="00F17E4D"/>
    <w:rsid w:val="00F5422B"/>
    <w:rsid w:val="00F7344D"/>
    <w:rsid w:val="00F85C1E"/>
    <w:rsid w:val="00FE78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8525B"/>
  <w15:chartTrackingRefBased/>
  <w15:docId w15:val="{2A4D658F-F9A0-4140-90D3-0BF6C0C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81BB7"/>
    <w:rPr>
      <w:sz w:val="24"/>
      <w:szCs w:val="24"/>
    </w:rPr>
  </w:style>
  <w:style w:type="paragraph" w:styleId="Cmsor1">
    <w:name w:val="heading 1"/>
    <w:basedOn w:val="Norml"/>
    <w:next w:val="Norml"/>
    <w:qFormat/>
    <w:rsid w:val="00C61E12"/>
    <w:pPr>
      <w:keepNext/>
      <w:spacing w:before="240" w:after="60"/>
      <w:outlineLvl w:val="0"/>
    </w:pPr>
    <w:rPr>
      <w:rFonts w:ascii="Arial" w:hAnsi="Arial" w:cs="Arial"/>
      <w:b/>
      <w:bCs/>
      <w:kern w:val="32"/>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StlusAutomatikussorszmozs">
    <w:name w:val="Stílus Automatikus sorszámozás"/>
    <w:basedOn w:val="Nemlista"/>
    <w:rsid w:val="00C61E12"/>
    <w:pPr>
      <w:numPr>
        <w:numId w:val="1"/>
      </w:numPr>
    </w:pPr>
  </w:style>
  <w:style w:type="paragraph" w:customStyle="1" w:styleId="StlusCmsor1Kzprezrt">
    <w:name w:val="Stílus Címsor 1 + Középre zárt"/>
    <w:basedOn w:val="Cmsor1"/>
    <w:next w:val="Norml"/>
    <w:autoRedefine/>
    <w:rsid w:val="00633FE3"/>
    <w:pPr>
      <w:numPr>
        <w:numId w:val="2"/>
      </w:numPr>
      <w:jc w:val="center"/>
    </w:pPr>
    <w:rPr>
      <w:rFonts w:ascii="Times New Roman" w:hAnsi="Times New Roman"/>
    </w:rPr>
  </w:style>
  <w:style w:type="table" w:styleId="Rcsostblzat">
    <w:name w:val="Table Grid"/>
    <w:basedOn w:val="Normltblzat"/>
    <w:rsid w:val="00C81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lb">
    <w:name w:val="footer"/>
    <w:basedOn w:val="Norml"/>
    <w:rsid w:val="00D44AA1"/>
    <w:pPr>
      <w:tabs>
        <w:tab w:val="center" w:pos="4536"/>
        <w:tab w:val="right" w:pos="9072"/>
      </w:tabs>
    </w:pPr>
  </w:style>
  <w:style w:type="character" w:styleId="Oldalszm">
    <w:name w:val="page number"/>
    <w:basedOn w:val="Bekezdsalapbettpusa"/>
    <w:rsid w:val="00D44AA1"/>
  </w:style>
  <w:style w:type="paragraph" w:styleId="Szvegtrzs">
    <w:name w:val="Body Text"/>
    <w:basedOn w:val="Norml"/>
    <w:rsid w:val="00ED0128"/>
    <w:pPr>
      <w:jc w:val="both"/>
    </w:pPr>
    <w:rPr>
      <w:lang w:val="en-US"/>
    </w:rPr>
  </w:style>
  <w:style w:type="paragraph" w:styleId="Listaszerbekezds">
    <w:name w:val="List Paragraph"/>
    <w:basedOn w:val="Norml"/>
    <w:uiPriority w:val="34"/>
    <w:qFormat/>
    <w:rsid w:val="0002367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ipo.gyorgy\Google%20Drive\04_IBS-B\Investments_2018\Class%20Materials\Investments%20Seminar%20Examples%20Futures-key.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011F5-E84E-7E48-9628-8A2EF4247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C:\Users\czipo.gyorgy\Google Drive\04_IBS-B\Investments_2018\Class Materials\Investments Seminar Examples Futures-key.dotx</Template>
  <TotalTime>1</TotalTime>
  <Pages>2</Pages>
  <Words>591</Words>
  <Characters>4079</Characters>
  <Application>Microsoft Office Word</Application>
  <DocSecurity>0</DocSecurity>
  <Lines>33</Lines>
  <Paragraphs>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Investments Seminar 1</vt:lpstr>
      <vt:lpstr>Investments Seminar 1</vt:lpstr>
    </vt:vector>
  </TitlesOfParts>
  <Company>Ramasoft Kft.</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Investments Seminar 1</dc:title>
  <dc:subject/>
  <dc:creator>_</dc:creator>
  <cp:keywords/>
  <cp:lastModifiedBy>Czipó György</cp:lastModifiedBy>
  <cp:revision>2</cp:revision>
  <cp:lastPrinted>2006-12-04T10:47:00Z</cp:lastPrinted>
  <dcterms:created xsi:type="dcterms:W3CDTF">2023-01-06T14:27:00Z</dcterms:created>
  <dcterms:modified xsi:type="dcterms:W3CDTF">2023-01-06T14:27:00Z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-797253752</vt:i4>
  </property>
  <property fmtid="{D5CDD505-2E9C-101B-9397-08002B2CF9AE}" pid="3" name="_EmailSubject">
    <vt:lpwstr>Investments Seminar 10.doc</vt:lpwstr>
  </property>
  <property fmtid="{D5CDD505-2E9C-101B-9397-08002B2CF9AE}" pid="4" name="_AuthorEmail">
    <vt:lpwstr>szatmaria@chello.hu</vt:lpwstr>
  </property>
  <property fmtid="{D5CDD505-2E9C-101B-9397-08002B2CF9AE}" pid="5" name="_AuthorEmailDisplayName">
    <vt:lpwstr>Szatmári Alexandra</vt:lpwstr>
  </property>
  <property fmtid="{D5CDD505-2E9C-101B-9397-08002B2CF9AE}" pid="6" name="_PreviousAdHocReviewCycleID">
    <vt:i4>-1729626974</vt:i4>
  </property>
  <property fmtid="{D5CDD505-2E9C-101B-9397-08002B2CF9AE}" pid="7" name="_ReviewingToolsShownOnce">
    <vt:lpwstr/>
  </property>
</Properties>
</file>